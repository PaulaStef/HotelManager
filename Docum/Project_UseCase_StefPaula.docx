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B53D" w14:textId="0B54905F" w:rsidR="00C11461" w:rsidRDefault="00C11461">
      <w:pPr>
        <w:pStyle w:val="Title"/>
        <w:jc w:val="right"/>
      </w:pPr>
      <w:r>
        <w:t>Hotel Manager</w:t>
      </w:r>
    </w:p>
    <w:p w14:paraId="12651CF8" w14:textId="7EEE7036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4C15213F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61A94ED8" w14:textId="3610EB42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14:paraId="37428FF5" w14:textId="77777777" w:rsidR="008C4393" w:rsidRPr="00D047E9" w:rsidRDefault="008C4393"/>
    <w:p w14:paraId="0F997B87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0E24B580" w14:textId="77777777" w:rsidR="008C4393" w:rsidRPr="00D047E9" w:rsidRDefault="008C4393"/>
    <w:p w14:paraId="31539F9B" w14:textId="77777777" w:rsidR="008C4393" w:rsidRPr="00D047E9" w:rsidRDefault="008C4393">
      <w:pPr>
        <w:pStyle w:val="BodyText"/>
      </w:pPr>
    </w:p>
    <w:p w14:paraId="701EC84F" w14:textId="77777777" w:rsidR="008C4393" w:rsidRPr="00D047E9" w:rsidRDefault="008C4393">
      <w:pPr>
        <w:pStyle w:val="BodyText"/>
      </w:pPr>
    </w:p>
    <w:p w14:paraId="67F77815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BC6A15C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2BBCCEC0" w14:textId="77777777">
        <w:tc>
          <w:tcPr>
            <w:tcW w:w="2304" w:type="dxa"/>
          </w:tcPr>
          <w:p w14:paraId="2E291732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96BABA8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2A54BB6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A564C61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309837DE" w14:textId="77777777">
        <w:tc>
          <w:tcPr>
            <w:tcW w:w="2304" w:type="dxa"/>
          </w:tcPr>
          <w:p w14:paraId="0554675B" w14:textId="4639D0E1" w:rsidR="008C4393" w:rsidRPr="00D047E9" w:rsidRDefault="00C11461">
            <w:pPr>
              <w:pStyle w:val="Tabletext"/>
            </w:pPr>
            <w:r>
              <w:t>10</w:t>
            </w:r>
            <w:r w:rsidR="00570E86" w:rsidRPr="00D047E9">
              <w:t>/</w:t>
            </w:r>
            <w:r>
              <w:t>03/2022</w:t>
            </w:r>
          </w:p>
        </w:tc>
        <w:tc>
          <w:tcPr>
            <w:tcW w:w="1152" w:type="dxa"/>
          </w:tcPr>
          <w:p w14:paraId="120DCC1A" w14:textId="3E8FFE3E" w:rsidR="008C4393" w:rsidRPr="00D047E9" w:rsidRDefault="00C1146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65BC435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7982F905" w14:textId="6192CF1C" w:rsidR="008C4393" w:rsidRPr="00D047E9" w:rsidRDefault="00C11461">
            <w:pPr>
              <w:pStyle w:val="Tabletext"/>
            </w:pPr>
            <w:r>
              <w:t>Stef Paula</w:t>
            </w:r>
          </w:p>
        </w:tc>
      </w:tr>
      <w:tr w:rsidR="008C4393" w:rsidRPr="00D047E9" w14:paraId="35697C73" w14:textId="77777777">
        <w:tc>
          <w:tcPr>
            <w:tcW w:w="2304" w:type="dxa"/>
          </w:tcPr>
          <w:p w14:paraId="5AA40DA6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2AC7684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0D4B7E4C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438E302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48D7CB99" w14:textId="77777777">
        <w:tc>
          <w:tcPr>
            <w:tcW w:w="2304" w:type="dxa"/>
          </w:tcPr>
          <w:p w14:paraId="2AD80E83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3DB17D0D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D171DCF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ADF6FFB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0BF5E199" w14:textId="77777777">
        <w:tc>
          <w:tcPr>
            <w:tcW w:w="2304" w:type="dxa"/>
          </w:tcPr>
          <w:p w14:paraId="19AA7723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3BA9494A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686D71F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49BA5258" w14:textId="77777777" w:rsidR="008C4393" w:rsidRPr="00D047E9" w:rsidRDefault="008C4393">
            <w:pPr>
              <w:pStyle w:val="Tabletext"/>
            </w:pPr>
          </w:p>
        </w:tc>
      </w:tr>
    </w:tbl>
    <w:p w14:paraId="72DC6613" w14:textId="77777777" w:rsidR="008C4393" w:rsidRPr="00D047E9" w:rsidRDefault="008C4393"/>
    <w:p w14:paraId="0C44C949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45EABC07" w14:textId="77777777" w:rsidR="00D047E9" w:rsidRPr="00D047E9" w:rsidRDefault="0056530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593C2F75" w14:textId="77777777" w:rsidR="00D047E9" w:rsidRPr="00D047E9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74F59050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0BAE5416" w14:textId="77777777" w:rsidR="008C4393" w:rsidRPr="00D047E9" w:rsidRDefault="008C4393" w:rsidP="00D047E9">
      <w:pPr>
        <w:pStyle w:val="InfoBlue"/>
      </w:pPr>
    </w:p>
    <w:p w14:paraId="39DC8FC2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24AB342A" w14:textId="3E45A761" w:rsidR="0004741B" w:rsidRPr="00B87E49" w:rsidRDefault="0004741B" w:rsidP="0004741B">
      <w:pPr>
        <w:spacing w:line="240" w:lineRule="auto"/>
        <w:ind w:firstLine="720"/>
        <w:jc w:val="both"/>
        <w:rPr>
          <w:b/>
          <w:i/>
          <w:color w:val="000000" w:themeColor="text1"/>
          <w:sz w:val="24"/>
        </w:rPr>
      </w:pPr>
      <w:r w:rsidRPr="00B87E49">
        <w:rPr>
          <w:b/>
          <w:i/>
          <w:color w:val="000000" w:themeColor="text1"/>
          <w:sz w:val="24"/>
        </w:rPr>
        <w:t xml:space="preserve">Use case: </w:t>
      </w:r>
      <w:r w:rsidR="00C11461" w:rsidRPr="00B87E49">
        <w:rPr>
          <w:b/>
          <w:i/>
          <w:color w:val="000000" w:themeColor="text1"/>
          <w:sz w:val="24"/>
        </w:rPr>
        <w:t>Booking a room for client</w:t>
      </w:r>
    </w:p>
    <w:p w14:paraId="56FCEE32" w14:textId="58D94723" w:rsidR="0004741B" w:rsidRPr="00B87E49" w:rsidRDefault="0004741B" w:rsidP="0004741B">
      <w:pPr>
        <w:spacing w:line="240" w:lineRule="auto"/>
        <w:ind w:firstLine="720"/>
        <w:jc w:val="both"/>
        <w:rPr>
          <w:b/>
          <w:i/>
          <w:color w:val="000000" w:themeColor="text1"/>
          <w:sz w:val="24"/>
        </w:rPr>
      </w:pPr>
      <w:r w:rsidRPr="00B87E49">
        <w:rPr>
          <w:b/>
          <w:i/>
          <w:color w:val="000000" w:themeColor="text1"/>
          <w:sz w:val="24"/>
        </w:rPr>
        <w:t xml:space="preserve">Level: </w:t>
      </w:r>
      <w:r w:rsidR="00C11461" w:rsidRPr="00B87E49">
        <w:rPr>
          <w:b/>
          <w:i/>
          <w:color w:val="000000" w:themeColor="text1"/>
          <w:sz w:val="24"/>
        </w:rPr>
        <w:t xml:space="preserve">user-goal level </w:t>
      </w:r>
    </w:p>
    <w:p w14:paraId="404AE42F" w14:textId="602439F6" w:rsidR="0004741B" w:rsidRPr="00B87E49" w:rsidRDefault="0004741B" w:rsidP="0004741B">
      <w:pPr>
        <w:spacing w:line="240" w:lineRule="auto"/>
        <w:ind w:firstLine="720"/>
        <w:jc w:val="both"/>
        <w:rPr>
          <w:b/>
          <w:i/>
          <w:color w:val="000000" w:themeColor="text1"/>
          <w:sz w:val="24"/>
        </w:rPr>
      </w:pPr>
      <w:r w:rsidRPr="00B87E49">
        <w:rPr>
          <w:b/>
          <w:i/>
          <w:color w:val="000000" w:themeColor="text1"/>
          <w:sz w:val="24"/>
        </w:rPr>
        <w:t xml:space="preserve">Primary actor: </w:t>
      </w:r>
      <w:r w:rsidR="00C11461" w:rsidRPr="00B87E49">
        <w:rPr>
          <w:b/>
          <w:i/>
          <w:color w:val="000000" w:themeColor="text1"/>
          <w:sz w:val="24"/>
        </w:rPr>
        <w:t>receptionist</w:t>
      </w:r>
    </w:p>
    <w:p w14:paraId="1420A7C2" w14:textId="72D02F45" w:rsidR="006C543D" w:rsidRPr="00B87E49" w:rsidRDefault="006C543D" w:rsidP="0004741B">
      <w:pPr>
        <w:spacing w:line="240" w:lineRule="auto"/>
        <w:ind w:left="720"/>
        <w:jc w:val="both"/>
        <w:rPr>
          <w:b/>
          <w:i/>
          <w:color w:val="000000" w:themeColor="text1"/>
          <w:sz w:val="24"/>
        </w:rPr>
      </w:pPr>
      <w:r w:rsidRPr="00B87E49">
        <w:rPr>
          <w:b/>
          <w:i/>
          <w:color w:val="000000" w:themeColor="text1"/>
          <w:sz w:val="24"/>
        </w:rPr>
        <w:t xml:space="preserve">Main success scenario: </w:t>
      </w:r>
      <w:r w:rsidR="00C11461" w:rsidRPr="00B87E49">
        <w:rPr>
          <w:b/>
          <w:i/>
          <w:color w:val="000000" w:themeColor="text1"/>
          <w:sz w:val="24"/>
        </w:rPr>
        <w:t xml:space="preserve">Log in -&gt; search </w:t>
      </w:r>
      <w:r w:rsidR="007B5A91">
        <w:rPr>
          <w:b/>
          <w:i/>
          <w:color w:val="000000" w:themeColor="text1"/>
          <w:sz w:val="24"/>
        </w:rPr>
        <w:t>if room is available</w:t>
      </w:r>
      <w:r w:rsidR="00C11461" w:rsidRPr="00B87E49">
        <w:rPr>
          <w:b/>
          <w:i/>
          <w:color w:val="000000" w:themeColor="text1"/>
          <w:sz w:val="24"/>
        </w:rPr>
        <w:t>-&gt;</w:t>
      </w:r>
      <w:r w:rsidR="00B87E49">
        <w:rPr>
          <w:b/>
          <w:i/>
          <w:color w:val="000000" w:themeColor="text1"/>
          <w:sz w:val="24"/>
        </w:rPr>
        <w:t xml:space="preserve"> check for reduction </w:t>
      </w:r>
      <w:r w:rsidR="00C11461" w:rsidRPr="00B87E49">
        <w:rPr>
          <w:b/>
          <w:i/>
          <w:color w:val="000000" w:themeColor="text1"/>
          <w:sz w:val="24"/>
        </w:rPr>
        <w:t>-&gt;</w:t>
      </w:r>
      <w:r w:rsidR="00B87E49">
        <w:rPr>
          <w:b/>
          <w:i/>
          <w:color w:val="000000" w:themeColor="text1"/>
          <w:sz w:val="24"/>
        </w:rPr>
        <w:t xml:space="preserve">book room -&gt; send </w:t>
      </w:r>
      <w:r w:rsidR="007B5A91">
        <w:rPr>
          <w:b/>
          <w:i/>
          <w:color w:val="000000"/>
          <w:sz w:val="24"/>
        </w:rPr>
        <w:t>invoice</w:t>
      </w:r>
    </w:p>
    <w:p w14:paraId="43D0784C" w14:textId="60724869" w:rsidR="00D047E9" w:rsidRDefault="00D047E9" w:rsidP="0004741B">
      <w:pPr>
        <w:spacing w:line="240" w:lineRule="auto"/>
        <w:ind w:left="720"/>
        <w:jc w:val="both"/>
        <w:rPr>
          <w:b/>
          <w:i/>
          <w:color w:val="000000" w:themeColor="text1"/>
          <w:sz w:val="24"/>
        </w:rPr>
      </w:pPr>
      <w:r w:rsidRPr="00B87E49">
        <w:rPr>
          <w:b/>
          <w:i/>
          <w:color w:val="000000" w:themeColor="text1"/>
          <w:sz w:val="24"/>
        </w:rPr>
        <w:t xml:space="preserve">Extensions: </w:t>
      </w:r>
      <w:r w:rsidR="007B5A91">
        <w:rPr>
          <w:b/>
          <w:i/>
          <w:color w:val="000000" w:themeColor="text1"/>
          <w:sz w:val="24"/>
        </w:rPr>
        <w:t>Room not available</w:t>
      </w:r>
      <w:r w:rsidR="00B87E49" w:rsidRPr="00B87E49">
        <w:rPr>
          <w:b/>
          <w:i/>
          <w:color w:val="000000" w:themeColor="text1"/>
          <w:sz w:val="24"/>
        </w:rPr>
        <w:t xml:space="preserve"> </w:t>
      </w:r>
    </w:p>
    <w:p w14:paraId="71D426B5" w14:textId="72DDDBD2" w:rsidR="00B87E49" w:rsidRDefault="00B87E49" w:rsidP="0004741B">
      <w:pPr>
        <w:spacing w:line="240" w:lineRule="auto"/>
        <w:ind w:left="720"/>
        <w:jc w:val="both"/>
        <w:rPr>
          <w:b/>
          <w:i/>
          <w:color w:val="000000" w:themeColor="text1"/>
          <w:sz w:val="24"/>
        </w:rPr>
      </w:pPr>
    </w:p>
    <w:p w14:paraId="4447010C" w14:textId="730009A4" w:rsidR="00B87E49" w:rsidRDefault="00B87E49" w:rsidP="0004741B">
      <w:pPr>
        <w:spacing w:line="240" w:lineRule="auto"/>
        <w:ind w:left="720"/>
        <w:jc w:val="both"/>
        <w:rPr>
          <w:b/>
          <w:i/>
          <w:color w:val="000000" w:themeColor="text1"/>
          <w:sz w:val="24"/>
        </w:rPr>
      </w:pPr>
    </w:p>
    <w:p w14:paraId="10E84984" w14:textId="130E2DFE" w:rsidR="00B87E49" w:rsidRPr="00B87E49" w:rsidRDefault="00B87E49" w:rsidP="00B87E49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B87E49">
        <w:rPr>
          <w:b/>
          <w:i/>
          <w:color w:val="000000"/>
          <w:sz w:val="24"/>
        </w:rPr>
        <w:t xml:space="preserve">Use case: </w:t>
      </w:r>
      <w:r>
        <w:rPr>
          <w:b/>
          <w:i/>
          <w:color w:val="000000"/>
          <w:sz w:val="24"/>
        </w:rPr>
        <w:t>Cancel</w:t>
      </w:r>
      <w:r w:rsidRPr="00B87E49">
        <w:rPr>
          <w:b/>
          <w:i/>
          <w:color w:val="000000"/>
          <w:sz w:val="24"/>
        </w:rPr>
        <w:t xml:space="preserve"> a room for client</w:t>
      </w:r>
    </w:p>
    <w:p w14:paraId="3A591509" w14:textId="22072717" w:rsidR="00B87E49" w:rsidRPr="00B87E49" w:rsidRDefault="00B87E49" w:rsidP="00B87E49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B87E49">
        <w:rPr>
          <w:b/>
          <w:i/>
          <w:color w:val="000000"/>
          <w:sz w:val="24"/>
        </w:rPr>
        <w:t xml:space="preserve">Level: user-goal level </w:t>
      </w:r>
    </w:p>
    <w:p w14:paraId="0688CA12" w14:textId="77777777" w:rsidR="00B87E49" w:rsidRPr="00B87E49" w:rsidRDefault="00B87E49" w:rsidP="00B87E49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B87E49">
        <w:rPr>
          <w:b/>
          <w:i/>
          <w:color w:val="000000"/>
          <w:sz w:val="24"/>
        </w:rPr>
        <w:t>Primary actor: receptionist</w:t>
      </w:r>
    </w:p>
    <w:p w14:paraId="48BCD92C" w14:textId="1968FE17" w:rsidR="00B87E49" w:rsidRPr="00B87E49" w:rsidRDefault="00B87E49" w:rsidP="00B87E49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B87E49">
        <w:rPr>
          <w:b/>
          <w:i/>
          <w:color w:val="000000"/>
          <w:sz w:val="24"/>
        </w:rPr>
        <w:t>Main success scenario: Log in -&gt; search</w:t>
      </w:r>
      <w:r>
        <w:rPr>
          <w:b/>
          <w:i/>
          <w:color w:val="000000"/>
          <w:sz w:val="24"/>
        </w:rPr>
        <w:t xml:space="preserve"> booking</w:t>
      </w:r>
      <w:r w:rsidRPr="00B87E49">
        <w:rPr>
          <w:b/>
          <w:i/>
          <w:color w:val="000000"/>
          <w:sz w:val="24"/>
        </w:rPr>
        <w:t xml:space="preserve">-&gt; </w:t>
      </w:r>
      <w:r>
        <w:rPr>
          <w:b/>
          <w:i/>
          <w:color w:val="000000"/>
          <w:sz w:val="24"/>
        </w:rPr>
        <w:t xml:space="preserve">delete booking </w:t>
      </w:r>
      <w:r w:rsidRPr="00B87E49">
        <w:rPr>
          <w:b/>
          <w:i/>
          <w:color w:val="000000"/>
          <w:sz w:val="24"/>
        </w:rPr>
        <w:t xml:space="preserve"> </w:t>
      </w:r>
    </w:p>
    <w:p w14:paraId="48E6FC24" w14:textId="77777777" w:rsidR="00B87E49" w:rsidRDefault="00B87E49" w:rsidP="00B87E49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B87E49">
        <w:rPr>
          <w:b/>
          <w:i/>
          <w:color w:val="000000"/>
          <w:sz w:val="24"/>
        </w:rPr>
        <w:t xml:space="preserve">Extensions: </w:t>
      </w:r>
      <w:r>
        <w:rPr>
          <w:b/>
          <w:i/>
          <w:color w:val="000000"/>
          <w:sz w:val="24"/>
        </w:rPr>
        <w:t>Booking not found</w:t>
      </w:r>
    </w:p>
    <w:p w14:paraId="6DD43D68" w14:textId="77777777" w:rsidR="00B87E49" w:rsidRDefault="00B87E49" w:rsidP="00B87E49">
      <w:pPr>
        <w:spacing w:line="240" w:lineRule="auto"/>
        <w:ind w:left="720"/>
        <w:jc w:val="both"/>
        <w:rPr>
          <w:b/>
          <w:i/>
          <w:color w:val="000000"/>
          <w:sz w:val="24"/>
        </w:rPr>
      </w:pPr>
    </w:p>
    <w:p w14:paraId="0FE45583" w14:textId="6063C047" w:rsidR="00B87E49" w:rsidRPr="00B87E49" w:rsidRDefault="00B87E49" w:rsidP="00B87E49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B87E49">
        <w:rPr>
          <w:b/>
          <w:i/>
          <w:color w:val="000000"/>
          <w:sz w:val="24"/>
        </w:rPr>
        <w:t xml:space="preserve"> </w:t>
      </w:r>
    </w:p>
    <w:p w14:paraId="4C4E79F9" w14:textId="315BE067" w:rsidR="00B87E49" w:rsidRPr="00B87E49" w:rsidRDefault="00B87E49" w:rsidP="00B87E49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B87E49">
        <w:rPr>
          <w:b/>
          <w:i/>
          <w:color w:val="000000"/>
          <w:sz w:val="24"/>
        </w:rPr>
        <w:t xml:space="preserve">Use case: </w:t>
      </w:r>
      <w:r>
        <w:rPr>
          <w:b/>
          <w:i/>
          <w:color w:val="000000"/>
          <w:sz w:val="24"/>
        </w:rPr>
        <w:t>Issue invoices</w:t>
      </w:r>
    </w:p>
    <w:p w14:paraId="79AA2716" w14:textId="37D8ABED" w:rsidR="00B87E49" w:rsidRPr="00B87E49" w:rsidRDefault="00B87E49" w:rsidP="00B87E49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B87E49">
        <w:rPr>
          <w:b/>
          <w:i/>
          <w:color w:val="000000"/>
          <w:sz w:val="24"/>
        </w:rPr>
        <w:t xml:space="preserve">Level: </w:t>
      </w:r>
      <w:r w:rsidR="00DA68E5">
        <w:rPr>
          <w:b/>
          <w:i/>
          <w:color w:val="000000"/>
          <w:sz w:val="24"/>
        </w:rPr>
        <w:t>sub</w:t>
      </w:r>
      <w:r w:rsidRPr="00B87E49">
        <w:rPr>
          <w:b/>
          <w:i/>
          <w:color w:val="000000"/>
          <w:sz w:val="24"/>
        </w:rPr>
        <w:t xml:space="preserve">-goal level </w:t>
      </w:r>
    </w:p>
    <w:p w14:paraId="0FAA6AD6" w14:textId="77777777" w:rsidR="00B87E49" w:rsidRPr="00B87E49" w:rsidRDefault="00B87E49" w:rsidP="00B87E49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B87E49">
        <w:rPr>
          <w:b/>
          <w:i/>
          <w:color w:val="000000"/>
          <w:sz w:val="24"/>
        </w:rPr>
        <w:t>Primary actor: receptionist</w:t>
      </w:r>
    </w:p>
    <w:p w14:paraId="17D14054" w14:textId="06B66666" w:rsidR="00B87E49" w:rsidRPr="00B87E49" w:rsidRDefault="00B87E49" w:rsidP="00B87E49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B87E49">
        <w:rPr>
          <w:b/>
          <w:i/>
          <w:color w:val="000000"/>
          <w:sz w:val="24"/>
        </w:rPr>
        <w:t>Main success scenario: Log in -&gt; search</w:t>
      </w:r>
      <w:r>
        <w:rPr>
          <w:b/>
          <w:i/>
          <w:color w:val="000000"/>
          <w:sz w:val="24"/>
        </w:rPr>
        <w:t xml:space="preserve"> for</w:t>
      </w:r>
      <w:r w:rsidR="00DA68E5">
        <w:rPr>
          <w:b/>
          <w:i/>
          <w:color w:val="000000"/>
          <w:sz w:val="24"/>
        </w:rPr>
        <w:t xml:space="preserve"> booking</w:t>
      </w:r>
      <w:r w:rsidRPr="00B87E49">
        <w:rPr>
          <w:b/>
          <w:i/>
          <w:color w:val="000000"/>
          <w:sz w:val="24"/>
        </w:rPr>
        <w:t xml:space="preserve"> -&gt; check </w:t>
      </w:r>
      <w:r w:rsidR="00DA68E5">
        <w:rPr>
          <w:b/>
          <w:i/>
          <w:color w:val="000000"/>
          <w:sz w:val="24"/>
        </w:rPr>
        <w:t>booking details</w:t>
      </w:r>
      <w:r w:rsidRPr="00B87E49">
        <w:rPr>
          <w:b/>
          <w:i/>
          <w:color w:val="000000"/>
          <w:sz w:val="24"/>
        </w:rPr>
        <w:t xml:space="preserve"> -&gt;</w:t>
      </w:r>
      <w:r w:rsidR="007B5A91">
        <w:rPr>
          <w:b/>
          <w:i/>
          <w:color w:val="000000"/>
          <w:sz w:val="24"/>
        </w:rPr>
        <w:t>check if room is available for new dates -&gt;</w:t>
      </w:r>
      <w:r w:rsidRPr="00B87E49">
        <w:rPr>
          <w:b/>
          <w:i/>
          <w:color w:val="000000"/>
          <w:sz w:val="24"/>
        </w:rPr>
        <w:t xml:space="preserve"> </w:t>
      </w:r>
      <w:r w:rsidR="00DA68E5">
        <w:rPr>
          <w:b/>
          <w:i/>
          <w:color w:val="000000"/>
          <w:sz w:val="24"/>
        </w:rPr>
        <w:t xml:space="preserve">modify booking </w:t>
      </w:r>
    </w:p>
    <w:p w14:paraId="637EC213" w14:textId="09D97926" w:rsidR="00B87E49" w:rsidRPr="00B87E49" w:rsidRDefault="00B87E49" w:rsidP="00B87E49">
      <w:pPr>
        <w:spacing w:line="240" w:lineRule="auto"/>
        <w:ind w:left="720"/>
        <w:jc w:val="both"/>
        <w:rPr>
          <w:b/>
          <w:i/>
          <w:color w:val="000000" w:themeColor="text1"/>
          <w:sz w:val="24"/>
        </w:rPr>
      </w:pPr>
      <w:r w:rsidRPr="00B87E49">
        <w:rPr>
          <w:b/>
          <w:i/>
          <w:color w:val="000000"/>
          <w:sz w:val="24"/>
        </w:rPr>
        <w:t>Extensions:</w:t>
      </w:r>
      <w:r w:rsidR="00DA68E5">
        <w:rPr>
          <w:b/>
          <w:i/>
          <w:color w:val="000000"/>
          <w:sz w:val="24"/>
        </w:rPr>
        <w:t xml:space="preserve"> Booking details correct</w:t>
      </w:r>
      <w:r w:rsidRPr="00B87E49">
        <w:rPr>
          <w:b/>
          <w:i/>
          <w:color w:val="000000"/>
          <w:sz w:val="24"/>
        </w:rPr>
        <w:t>,</w:t>
      </w:r>
      <w:r w:rsidR="00DA68E5">
        <w:rPr>
          <w:b/>
          <w:i/>
          <w:color w:val="000000"/>
          <w:sz w:val="24"/>
        </w:rPr>
        <w:t xml:space="preserve"> booking not found</w:t>
      </w:r>
      <w:r w:rsidRPr="00B87E49">
        <w:rPr>
          <w:b/>
          <w:i/>
          <w:color w:val="000000"/>
          <w:sz w:val="24"/>
        </w:rPr>
        <w:t xml:space="preserve">  </w:t>
      </w:r>
    </w:p>
    <w:p w14:paraId="2FA3C5A4" w14:textId="1FF0F241" w:rsidR="008C4393" w:rsidRPr="00D047E9" w:rsidRDefault="008C4393" w:rsidP="00D047E9">
      <w:pPr>
        <w:pStyle w:val="InfoBlue"/>
      </w:pPr>
    </w:p>
    <w:p w14:paraId="38E1E9BD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4DD0C43D" w14:textId="73184D4C" w:rsidR="008C4393" w:rsidRDefault="000F0DCC" w:rsidP="006164B8">
      <w:pPr>
        <w:pStyle w:val="InfoBlue"/>
        <w:ind w:left="0"/>
      </w:pPr>
      <w:r>
        <w:rPr>
          <w:noProof/>
        </w:rPr>
        <w:drawing>
          <wp:inline distT="0" distB="0" distL="0" distR="0" wp14:anchorId="170725EC" wp14:editId="0B63148E">
            <wp:extent cx="729996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9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F0236" w14:textId="4BD49D72" w:rsidR="006164B8" w:rsidRPr="007B5A91" w:rsidRDefault="006164B8" w:rsidP="006164B8">
      <w:pPr>
        <w:pStyle w:val="BodyText"/>
        <w:rPr>
          <w:color w:val="000000" w:themeColor="text1"/>
        </w:rPr>
      </w:pPr>
    </w:p>
    <w:p w14:paraId="36A9085D" w14:textId="6A8E934D" w:rsidR="006164B8" w:rsidRDefault="000F0DCC" w:rsidP="007B5A91">
      <w:r w:rsidRPr="007B5A91">
        <w:drawing>
          <wp:inline distT="0" distB="0" distL="0" distR="0" wp14:anchorId="0363BBEA" wp14:editId="09507097">
            <wp:extent cx="7246620" cy="2095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C561" w14:textId="6E2A5EE1" w:rsidR="006164B8" w:rsidRPr="006164B8" w:rsidRDefault="007B5A91" w:rsidP="007B5A9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6CC8E" wp14:editId="475E7D50">
                <wp:simplePos x="0" y="0"/>
                <wp:positionH relativeFrom="column">
                  <wp:posOffset>2346960</wp:posOffset>
                </wp:positionH>
                <wp:positionV relativeFrom="paragraph">
                  <wp:posOffset>577215</wp:posOffset>
                </wp:positionV>
                <wp:extent cx="914400" cy="45719"/>
                <wp:effectExtent l="0" t="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60FEF" id="Rectangle 5" o:spid="_x0000_s1026" style="position:absolute;margin-left:184.8pt;margin-top:45.45pt;width:1in;height:3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" fillcolor="white [3201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64615" wp14:editId="7B971A76">
                <wp:simplePos x="0" y="0"/>
                <wp:positionH relativeFrom="column">
                  <wp:posOffset>2438400</wp:posOffset>
                </wp:positionH>
                <wp:positionV relativeFrom="paragraph">
                  <wp:posOffset>127000</wp:posOffset>
                </wp:positionV>
                <wp:extent cx="2811780" cy="746760"/>
                <wp:effectExtent l="0" t="0" r="2667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746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B6FB99" id="Oval 2" o:spid="_x0000_s1026" style="position:absolute;margin-left:192pt;margin-top:10pt;width:221.4pt;height:5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" fillcolor="white [3201]" strokecolor="white [3212]" strokeweight="2pt"/>
            </w:pict>
          </mc:Fallback>
        </mc:AlternateContent>
      </w:r>
      <w:r w:rsidR="000F0DCC" w:rsidRPr="007B5A91">
        <w:drawing>
          <wp:inline distT="0" distB="0" distL="0" distR="0" wp14:anchorId="569B98E3" wp14:editId="77CA1706">
            <wp:extent cx="7284720" cy="27965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7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4B8" w:rsidRPr="006164B8" w:rsidSect="006164B8">
      <w:headerReference w:type="default" r:id="rId11"/>
      <w:footerReference w:type="default" r:id="rId12"/>
      <w:endnotePr>
        <w:numFmt w:val="decimal"/>
      </w:endnotePr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0FB1A" w14:textId="77777777" w:rsidR="004C6FB2" w:rsidRDefault="004C6FB2">
      <w:pPr>
        <w:spacing w:line="240" w:lineRule="auto"/>
      </w:pPr>
      <w:r>
        <w:separator/>
      </w:r>
    </w:p>
  </w:endnote>
  <w:endnote w:type="continuationSeparator" w:id="0">
    <w:p w14:paraId="29B428AD" w14:textId="77777777" w:rsidR="004C6FB2" w:rsidRDefault="004C6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036DE25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AAE967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C91BAA" w14:textId="67BFAC47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7B5A91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371D5A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298FB7A8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91094" w14:textId="77777777" w:rsidR="004C6FB2" w:rsidRDefault="004C6FB2">
      <w:pPr>
        <w:spacing w:line="240" w:lineRule="auto"/>
      </w:pPr>
      <w:r>
        <w:separator/>
      </w:r>
    </w:p>
  </w:footnote>
  <w:footnote w:type="continuationSeparator" w:id="0">
    <w:p w14:paraId="4032876D" w14:textId="77777777" w:rsidR="004C6FB2" w:rsidRDefault="004C6F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52E40" w14:textId="77777777" w:rsidR="008C4393" w:rsidRDefault="008C4393">
    <w:pPr>
      <w:rPr>
        <w:sz w:val="24"/>
      </w:rPr>
    </w:pPr>
  </w:p>
  <w:p w14:paraId="26EC21B2" w14:textId="77777777" w:rsidR="008C4393" w:rsidRDefault="008C4393">
    <w:pPr>
      <w:pBdr>
        <w:top w:val="single" w:sz="6" w:space="1" w:color="auto"/>
      </w:pBdr>
      <w:rPr>
        <w:sz w:val="24"/>
      </w:rPr>
    </w:pPr>
  </w:p>
  <w:p w14:paraId="4BD57857" w14:textId="4C6A5797" w:rsidR="008C4393" w:rsidRPr="00C11461" w:rsidRDefault="00C11461">
    <w:pPr>
      <w:pBdr>
        <w:bottom w:val="single" w:sz="6" w:space="1" w:color="auto"/>
      </w:pBdr>
      <w:jc w:val="right"/>
      <w:rPr>
        <w:b/>
        <w:bCs/>
        <w:sz w:val="24"/>
        <w:szCs w:val="24"/>
      </w:rPr>
    </w:pPr>
    <w:r w:rsidRPr="00C11461">
      <w:rPr>
        <w:b/>
        <w:bCs/>
        <w:sz w:val="24"/>
        <w:szCs w:val="24"/>
      </w:rPr>
      <w:t>Stef Paula</w:t>
    </w:r>
  </w:p>
  <w:p w14:paraId="577670CE" w14:textId="63530C3E" w:rsidR="0004741B" w:rsidRPr="00C11461" w:rsidRDefault="00C11461" w:rsidP="0004741B">
    <w:pPr>
      <w:pBdr>
        <w:bottom w:val="single" w:sz="6" w:space="1" w:color="auto"/>
      </w:pBdr>
      <w:jc w:val="right"/>
      <w:rPr>
        <w:rFonts w:ascii="Arial" w:hAnsi="Arial"/>
        <w:b/>
        <w:bCs/>
        <w:sz w:val="24"/>
        <w:szCs w:val="24"/>
      </w:rPr>
    </w:pPr>
    <w:r w:rsidRPr="00C11461">
      <w:rPr>
        <w:b/>
        <w:bCs/>
        <w:sz w:val="24"/>
        <w:szCs w:val="24"/>
      </w:rPr>
      <w:t>30231</w:t>
    </w:r>
  </w:p>
  <w:p w14:paraId="75D26872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23FDE6E9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32B570A6" w14:textId="77777777">
      <w:tc>
        <w:tcPr>
          <w:tcW w:w="6379" w:type="dxa"/>
        </w:tcPr>
        <w:p w14:paraId="5DC55E3D" w14:textId="073985D7" w:rsidR="008C4393" w:rsidRDefault="00C11461">
          <w:r>
            <w:t>Hotel Manager</w:t>
          </w:r>
        </w:p>
      </w:tc>
      <w:tc>
        <w:tcPr>
          <w:tcW w:w="3179" w:type="dxa"/>
        </w:tcPr>
        <w:p w14:paraId="77BD42B7" w14:textId="02F8FA15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 w14:paraId="18D3A023" w14:textId="77777777">
      <w:tc>
        <w:tcPr>
          <w:tcW w:w="6379" w:type="dxa"/>
        </w:tcPr>
        <w:p w14:paraId="75AF680B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653762BC" w14:textId="3FEF5AB6" w:rsidR="008C4393" w:rsidRDefault="00570E86">
          <w:r>
            <w:t xml:space="preserve">  Date:  </w:t>
          </w:r>
          <w:r w:rsidR="00C11461">
            <w:t>10.03.2022</w:t>
          </w:r>
        </w:p>
      </w:tc>
    </w:tr>
    <w:tr w:rsidR="008C4393" w14:paraId="3A541F5B" w14:textId="77777777">
      <w:tc>
        <w:tcPr>
          <w:tcW w:w="9558" w:type="dxa"/>
          <w:gridSpan w:val="2"/>
        </w:tcPr>
        <w:p w14:paraId="09B33064" w14:textId="7810686F" w:rsidR="008C4393" w:rsidRDefault="00C11461">
          <w:proofErr w:type="spellStart"/>
          <w:r>
            <w:t>Project_UseCase_StefPaula</w:t>
          </w:r>
          <w:proofErr w:type="spellEnd"/>
        </w:p>
      </w:tc>
    </w:tr>
  </w:tbl>
  <w:p w14:paraId="4843B449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86"/>
    <w:rsid w:val="0004741B"/>
    <w:rsid w:val="000916B9"/>
    <w:rsid w:val="000F0DCC"/>
    <w:rsid w:val="00231405"/>
    <w:rsid w:val="002D02EB"/>
    <w:rsid w:val="004C6FB2"/>
    <w:rsid w:val="0056530F"/>
    <w:rsid w:val="00570E86"/>
    <w:rsid w:val="006164B8"/>
    <w:rsid w:val="00664E4B"/>
    <w:rsid w:val="006C543D"/>
    <w:rsid w:val="007B5A91"/>
    <w:rsid w:val="008C4393"/>
    <w:rsid w:val="0090593F"/>
    <w:rsid w:val="00B87E49"/>
    <w:rsid w:val="00C11461"/>
    <w:rsid w:val="00C709E3"/>
    <w:rsid w:val="00D047E9"/>
    <w:rsid w:val="00D720D3"/>
    <w:rsid w:val="00DA68E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222E5F"/>
  <w15:docId w15:val="{95271812-686C-4C36-8A08-1C8E7F57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</TotalTime>
  <Pages>5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Paula Stef</cp:lastModifiedBy>
  <cp:revision>3</cp:revision>
  <dcterms:created xsi:type="dcterms:W3CDTF">2022-03-09T12:25:00Z</dcterms:created>
  <dcterms:modified xsi:type="dcterms:W3CDTF">2022-05-18T14:16:00Z</dcterms:modified>
</cp:coreProperties>
</file>