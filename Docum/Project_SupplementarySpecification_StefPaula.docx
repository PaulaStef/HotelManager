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C8B0" w14:textId="3879028A" w:rsidR="00E421C6" w:rsidRPr="00400EB4" w:rsidRDefault="00075115">
      <w:pPr>
        <w:pStyle w:val="Title"/>
        <w:jc w:val="right"/>
        <w:rPr>
          <w:rFonts w:ascii="Times New Roman" w:hAnsi="Times New Roman"/>
        </w:rPr>
      </w:pPr>
      <w:r>
        <w:t>Hotel Manager</w:t>
      </w:r>
    </w:p>
    <w:p w14:paraId="682F151A" w14:textId="77777777" w:rsidR="00E421C6" w:rsidRPr="00400EB4" w:rsidRDefault="00920A8B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14:paraId="71496860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2836143A" w14:textId="18436908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1.0</w:t>
      </w:r>
    </w:p>
    <w:p w14:paraId="3DB2B788" w14:textId="77777777" w:rsidR="00E421C6" w:rsidRPr="00400EB4" w:rsidRDefault="00E421C6"/>
    <w:p w14:paraId="0C37BAAB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5100F8ED" w14:textId="77777777" w:rsidR="00E421C6" w:rsidRPr="00400EB4" w:rsidRDefault="00E421C6"/>
    <w:p w14:paraId="2D5A8EE4" w14:textId="77777777" w:rsidR="00E421C6" w:rsidRPr="00400EB4" w:rsidRDefault="00E421C6"/>
    <w:p w14:paraId="06287ECC" w14:textId="77777777" w:rsidR="00E421C6" w:rsidRPr="00400EB4" w:rsidRDefault="00E421C6"/>
    <w:p w14:paraId="5A9513E7" w14:textId="77777777" w:rsidR="00E421C6" w:rsidRPr="00400EB4" w:rsidRDefault="00E421C6"/>
    <w:p w14:paraId="24295CD0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1DA4D82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2389652D" w14:textId="77777777">
        <w:tc>
          <w:tcPr>
            <w:tcW w:w="2304" w:type="dxa"/>
          </w:tcPr>
          <w:p w14:paraId="0EDC6C0A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929801E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824D97E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8B85B0B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75F50923" w14:textId="77777777">
        <w:tc>
          <w:tcPr>
            <w:tcW w:w="2304" w:type="dxa"/>
          </w:tcPr>
          <w:p w14:paraId="68FB4151" w14:textId="10A53B50" w:rsidR="00E421C6" w:rsidRPr="00400EB4" w:rsidRDefault="00075115">
            <w:pPr>
              <w:pStyle w:val="Tabletext"/>
            </w:pPr>
            <w:r>
              <w:t>10</w:t>
            </w:r>
            <w:r w:rsidR="00AD64E8" w:rsidRPr="00400EB4">
              <w:t>/</w:t>
            </w:r>
            <w:r>
              <w:t>03</w:t>
            </w:r>
            <w:r w:rsidR="00AD64E8" w:rsidRPr="00400EB4">
              <w:t>/</w:t>
            </w:r>
            <w:r>
              <w:t>2022</w:t>
            </w:r>
          </w:p>
        </w:tc>
        <w:tc>
          <w:tcPr>
            <w:tcW w:w="1152" w:type="dxa"/>
          </w:tcPr>
          <w:p w14:paraId="0A05B5B1" w14:textId="13453858" w:rsidR="00E421C6" w:rsidRPr="00400EB4" w:rsidRDefault="0007511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18050B" w14:textId="77777777"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14:paraId="6C86443F" w14:textId="5924D6E9" w:rsidR="00E421C6" w:rsidRPr="00400EB4" w:rsidRDefault="00075115">
            <w:pPr>
              <w:pStyle w:val="Tabletext"/>
            </w:pPr>
            <w:r>
              <w:t>Stef Paula</w:t>
            </w:r>
          </w:p>
        </w:tc>
      </w:tr>
      <w:tr w:rsidR="00E421C6" w:rsidRPr="00400EB4" w14:paraId="38BCB223" w14:textId="77777777">
        <w:tc>
          <w:tcPr>
            <w:tcW w:w="2304" w:type="dxa"/>
          </w:tcPr>
          <w:p w14:paraId="546C856A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62471D88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5D44C511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32491523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295025BB" w14:textId="77777777">
        <w:tc>
          <w:tcPr>
            <w:tcW w:w="2304" w:type="dxa"/>
          </w:tcPr>
          <w:p w14:paraId="3A0ABB10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48B72031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345AC74D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199CA419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4F143CC4" w14:textId="77777777">
        <w:tc>
          <w:tcPr>
            <w:tcW w:w="2304" w:type="dxa"/>
          </w:tcPr>
          <w:p w14:paraId="02C437D3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3C9E58AB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21BC68C0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540B42F3" w14:textId="77777777" w:rsidR="00E421C6" w:rsidRPr="00400EB4" w:rsidRDefault="00E421C6">
            <w:pPr>
              <w:pStyle w:val="Tabletext"/>
            </w:pPr>
          </w:p>
        </w:tc>
      </w:tr>
    </w:tbl>
    <w:p w14:paraId="566C18E6" w14:textId="77777777" w:rsidR="00E421C6" w:rsidRPr="00400EB4" w:rsidRDefault="00E421C6"/>
    <w:p w14:paraId="0C040666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11763E8A" w14:textId="77777777" w:rsidR="001C12A4" w:rsidRPr="00400EB4" w:rsidRDefault="00BA055D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400EB4">
        <w:rPr>
          <w:rFonts w:eastAsiaTheme="minorEastAsia"/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0049F28D" w14:textId="77777777"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FEACA77" w14:textId="7777777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2.1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5D65F665" w14:textId="7777777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2.2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BAA6DA4" w14:textId="7777777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2.3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43CE41A" w14:textId="7777777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2.4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6F0783C6" w14:textId="7777777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2.5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0E5723F7" w14:textId="77777777"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3.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00B76E6" w14:textId="77777777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920A8B">
        <w:lastRenderedPageBreak/>
        <w:fldChar w:fldCharType="begin"/>
      </w:r>
      <w:r w:rsidR="00920A8B">
        <w:instrText xml:space="preserve"> TITLE  \* MERGEFORMAT </w:instrText>
      </w:r>
      <w:r w:rsidR="00920A8B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920A8B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14:paraId="12DD29ED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499E30CE" w14:textId="417F4EE9" w:rsidR="00E421C6" w:rsidRPr="00075115" w:rsidRDefault="00AD64E8" w:rsidP="001C12A4">
      <w:pPr>
        <w:pStyle w:val="InfoBlue"/>
        <w:rPr>
          <w:color w:val="000000" w:themeColor="text1"/>
        </w:rPr>
      </w:pPr>
      <w:r w:rsidRPr="00075115">
        <w:rPr>
          <w:color w:val="000000" w:themeColor="text1"/>
        </w:rPr>
        <w:t xml:space="preserve">The introduction of the </w:t>
      </w:r>
      <w:r w:rsidRPr="00075115">
        <w:rPr>
          <w:b/>
          <w:bCs/>
          <w:color w:val="000000" w:themeColor="text1"/>
        </w:rPr>
        <w:t xml:space="preserve">Supplementary Specification </w:t>
      </w:r>
      <w:r w:rsidRPr="00075115">
        <w:rPr>
          <w:color w:val="000000" w:themeColor="text1"/>
        </w:rPr>
        <w:t xml:space="preserve">provides an overview of the entire document. </w:t>
      </w:r>
    </w:p>
    <w:p w14:paraId="54C32228" w14:textId="77777777" w:rsidR="00E421C6" w:rsidRPr="00075115" w:rsidRDefault="00AD64E8" w:rsidP="001C12A4">
      <w:pPr>
        <w:pStyle w:val="InfoBlue"/>
        <w:rPr>
          <w:color w:val="000000" w:themeColor="text1"/>
        </w:rPr>
      </w:pPr>
      <w:r w:rsidRPr="00075115">
        <w:rPr>
          <w:color w:val="000000" w:themeColor="text1"/>
        </w:rPr>
        <w:t xml:space="preserve">The </w:t>
      </w:r>
      <w:r w:rsidRPr="00075115">
        <w:rPr>
          <w:b/>
          <w:bCs/>
          <w:color w:val="000000" w:themeColor="text1"/>
        </w:rPr>
        <w:t>Supplementary Specification</w:t>
      </w:r>
      <w:r w:rsidRPr="00075115">
        <w:rPr>
          <w:color w:val="000000" w:themeColor="text1"/>
        </w:rPr>
        <w:t xml:space="preserve"> captures the system requirements that are not readily captured in the use cases of the use-case model. Such requirements include: </w:t>
      </w:r>
    </w:p>
    <w:p w14:paraId="5D0231C5" w14:textId="77777777" w:rsidR="00E421C6" w:rsidRPr="00075115" w:rsidRDefault="00AD64E8" w:rsidP="001C12A4">
      <w:pPr>
        <w:pStyle w:val="InfoBlue"/>
        <w:rPr>
          <w:color w:val="000000" w:themeColor="text1"/>
        </w:rPr>
      </w:pPr>
      <w:r w:rsidRPr="00075115">
        <w:rPr>
          <w:color w:val="000000" w:themeColor="text1"/>
        </w:rPr>
        <w:t xml:space="preserve">Legal and regulatory requirements, including application standards. </w:t>
      </w:r>
    </w:p>
    <w:p w14:paraId="383C3938" w14:textId="77777777" w:rsidR="00E421C6" w:rsidRPr="00075115" w:rsidRDefault="00AD64E8" w:rsidP="001C12A4">
      <w:pPr>
        <w:pStyle w:val="InfoBlue"/>
        <w:rPr>
          <w:color w:val="000000" w:themeColor="text1"/>
        </w:rPr>
      </w:pPr>
      <w:r w:rsidRPr="00075115">
        <w:rPr>
          <w:color w:val="000000" w:themeColor="text1"/>
        </w:rPr>
        <w:t xml:space="preserve">Quality attributes of the system to be built, including usability, reliability, performance, and supportability requirements. </w:t>
      </w:r>
    </w:p>
    <w:p w14:paraId="796BED56" w14:textId="4C031F0E" w:rsidR="00E421C6" w:rsidRPr="00075115" w:rsidRDefault="00AD64E8" w:rsidP="001C12A4">
      <w:pPr>
        <w:pStyle w:val="InfoBlue"/>
        <w:rPr>
          <w:color w:val="000000" w:themeColor="text1"/>
        </w:rPr>
      </w:pPr>
      <w:r w:rsidRPr="00075115">
        <w:rPr>
          <w:color w:val="000000" w:themeColor="text1"/>
        </w:rPr>
        <w:t>Other requirements such as operating systems and environments, compatibility requirements, and design constraints.</w:t>
      </w:r>
    </w:p>
    <w:p w14:paraId="3C7CEDD6" w14:textId="77777777"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14:paraId="1FBCEC4F" w14:textId="77777777" w:rsidR="0040432F" w:rsidRPr="00400EB4" w:rsidRDefault="0040432F" w:rsidP="0040432F"/>
    <w:p w14:paraId="404EBAFB" w14:textId="4069408B"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14:paraId="5E117B5E" w14:textId="1C40C9A5" w:rsidR="00075115" w:rsidRPr="00075115" w:rsidRDefault="004E4E6A" w:rsidP="00751A63">
      <w:pPr>
        <w:ind w:left="720"/>
      </w:pPr>
      <w:r>
        <w:rPr>
          <w:sz w:val="24"/>
          <w:szCs w:val="24"/>
        </w:rPr>
        <w:t>T</w:t>
      </w:r>
      <w:r w:rsidRPr="008107BC">
        <w:rPr>
          <w:sz w:val="24"/>
          <w:szCs w:val="24"/>
        </w:rPr>
        <w:t>he application is available 99% of the time.</w:t>
      </w:r>
      <w:r w:rsidR="00751A63">
        <w:t>.</w:t>
      </w:r>
    </w:p>
    <w:p w14:paraId="276813AA" w14:textId="32C86EBB"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14:paraId="4E4CC058" w14:textId="7C14D59C" w:rsidR="004E4E6A" w:rsidRPr="004E4E6A" w:rsidRDefault="004E4E6A" w:rsidP="004E4E6A">
      <w:pPr>
        <w:ind w:firstLine="720"/>
      </w:pPr>
      <w:r>
        <w:rPr>
          <w:sz w:val="24"/>
          <w:szCs w:val="24"/>
        </w:rPr>
        <w:t>T</w:t>
      </w:r>
      <w:r w:rsidRPr="008107BC">
        <w:rPr>
          <w:sz w:val="24"/>
          <w:szCs w:val="24"/>
        </w:rPr>
        <w:t>he application’s response time is below 200 ms for 95% of the requests</w:t>
      </w:r>
    </w:p>
    <w:p w14:paraId="5EC72A7C" w14:textId="396F0AEC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14:paraId="7402CC29" w14:textId="747CDE0B" w:rsidR="004E4E6A" w:rsidRPr="004E4E6A" w:rsidRDefault="004E4E6A" w:rsidP="004E4E6A">
      <w:pPr>
        <w:ind w:left="720"/>
      </w:pPr>
      <w:r>
        <w:rPr>
          <w:sz w:val="24"/>
          <w:szCs w:val="24"/>
        </w:rPr>
        <w:t>T</w:t>
      </w:r>
      <w:r w:rsidRPr="008107BC">
        <w:rPr>
          <w:sz w:val="24"/>
          <w:szCs w:val="24"/>
        </w:rPr>
        <w:t>he application’s security is assured by authentication and authorization, password hashing and encryption of sensitive information</w:t>
      </w:r>
    </w:p>
    <w:p w14:paraId="19B5CD10" w14:textId="2EA7942A"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14:paraId="6DEBD709" w14:textId="16386949" w:rsidR="004E4E6A" w:rsidRPr="004E4E6A" w:rsidRDefault="004E4E6A" w:rsidP="004E4E6A">
      <w:pPr>
        <w:ind w:left="720"/>
      </w:pPr>
      <w:r>
        <w:rPr>
          <w:sz w:val="24"/>
          <w:szCs w:val="24"/>
        </w:rPr>
        <w:t>T</w:t>
      </w:r>
      <w:r w:rsidRPr="008107BC">
        <w:rPr>
          <w:sz w:val="24"/>
          <w:szCs w:val="24"/>
        </w:rPr>
        <w:t>he number of defects is under 5</w:t>
      </w:r>
    </w:p>
    <w:p w14:paraId="6E889582" w14:textId="341964A7"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14:paraId="4D371D6E" w14:textId="7B5A8A2B" w:rsidR="004E4E6A" w:rsidRPr="004E4E6A" w:rsidRDefault="004E4E6A" w:rsidP="004E4E6A">
      <w:pPr>
        <w:ind w:firstLine="720"/>
      </w:pPr>
      <w:r>
        <w:rPr>
          <w:sz w:val="24"/>
          <w:szCs w:val="24"/>
        </w:rPr>
        <w:t>T</w:t>
      </w:r>
      <w:r w:rsidRPr="008107BC">
        <w:rPr>
          <w:sz w:val="24"/>
          <w:szCs w:val="24"/>
        </w:rPr>
        <w:t>he application has a user-friendly interface, appropriate for people of all ages</w:t>
      </w:r>
    </w:p>
    <w:p w14:paraId="08DC8CFF" w14:textId="77777777" w:rsidR="0040432F" w:rsidRPr="00400EB4" w:rsidRDefault="0040432F" w:rsidP="00751A63">
      <w:pPr>
        <w:ind w:left="720"/>
      </w:pPr>
    </w:p>
    <w:p w14:paraId="1019D45A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14:paraId="089A573A" w14:textId="7F8A78B6" w:rsidR="00075115" w:rsidRDefault="00075115" w:rsidP="00075115">
      <w:pPr>
        <w:pStyle w:val="BodyText"/>
      </w:pPr>
      <w:r>
        <w:t>For designing this application we consider the following constraints: C# and .NET framework for implementation.</w:t>
      </w:r>
    </w:p>
    <w:p w14:paraId="3A3A19DF" w14:textId="77777777" w:rsidR="00921E0D" w:rsidRPr="00400EB4" w:rsidRDefault="00921E0D">
      <w:pPr>
        <w:pStyle w:val="BodyText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8279C" w14:textId="77777777" w:rsidR="00920A8B" w:rsidRDefault="00920A8B">
      <w:pPr>
        <w:spacing w:line="240" w:lineRule="auto"/>
      </w:pPr>
      <w:r>
        <w:separator/>
      </w:r>
    </w:p>
  </w:endnote>
  <w:endnote w:type="continuationSeparator" w:id="0">
    <w:p w14:paraId="2E5DA6D9" w14:textId="77777777" w:rsidR="00920A8B" w:rsidRDefault="00920A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FDE2C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7AFAFA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2F21397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A4CF4D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B18162" w14:textId="069B3800" w:rsidR="00E421C6" w:rsidRDefault="00AD64E8">
          <w:pPr>
            <w:jc w:val="center"/>
          </w:pPr>
          <w:r>
            <w:sym w:font="Symbol" w:char="F0D3"/>
          </w:r>
          <w:r w:rsidR="00920A8B">
            <w:fldChar w:fldCharType="begin"/>
          </w:r>
          <w:r w:rsidR="00920A8B">
            <w:instrText xml:space="preserve"> DOCPROPERTY "Company"  \* MERGEFORMAT </w:instrText>
          </w:r>
          <w:r w:rsidR="00920A8B">
            <w:fldChar w:fldCharType="separate"/>
          </w:r>
          <w:r w:rsidR="00697B53">
            <w:t>&lt;Student</w:t>
          </w:r>
          <w:r w:rsidR="00921E0D">
            <w:t xml:space="preserve"> Name&gt;</w:t>
          </w:r>
          <w:r w:rsidR="00920A8B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4E4E6A">
            <w:rPr>
              <w:noProof/>
            </w:rPr>
            <w:t>2022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BD6039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14:paraId="28A613AC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88C76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941CE" w14:textId="77777777" w:rsidR="00920A8B" w:rsidRDefault="00920A8B">
      <w:pPr>
        <w:spacing w:line="240" w:lineRule="auto"/>
      </w:pPr>
      <w:r>
        <w:separator/>
      </w:r>
    </w:p>
  </w:footnote>
  <w:footnote w:type="continuationSeparator" w:id="0">
    <w:p w14:paraId="67210C35" w14:textId="77777777" w:rsidR="00920A8B" w:rsidRDefault="00920A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CFE29" w14:textId="77777777" w:rsidR="00E421C6" w:rsidRDefault="00E421C6">
    <w:pPr>
      <w:rPr>
        <w:sz w:val="24"/>
      </w:rPr>
    </w:pPr>
  </w:p>
  <w:p w14:paraId="0A3F3501" w14:textId="77777777" w:rsidR="00E421C6" w:rsidRDefault="00E421C6">
    <w:pPr>
      <w:pBdr>
        <w:top w:val="single" w:sz="6" w:space="1" w:color="auto"/>
      </w:pBdr>
      <w:rPr>
        <w:sz w:val="24"/>
      </w:rPr>
    </w:pPr>
  </w:p>
  <w:p w14:paraId="35E10D21" w14:textId="3918BC07" w:rsidR="00E421C6" w:rsidRDefault="00920A8B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75115">
      <w:rPr>
        <w:rFonts w:ascii="Arial" w:hAnsi="Arial"/>
        <w:b/>
        <w:sz w:val="36"/>
      </w:rPr>
      <w:t>Stef Paula</w:t>
    </w:r>
    <w:r>
      <w:rPr>
        <w:rFonts w:ascii="Arial" w:hAnsi="Arial"/>
        <w:b/>
        <w:sz w:val="36"/>
      </w:rPr>
      <w:fldChar w:fldCharType="end"/>
    </w:r>
  </w:p>
  <w:p w14:paraId="15C17372" w14:textId="6C6781D4" w:rsidR="00697B53" w:rsidRDefault="00920A8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75115">
      <w:rPr>
        <w:rFonts w:ascii="Arial" w:hAnsi="Arial"/>
        <w:b/>
        <w:sz w:val="36"/>
      </w:rPr>
      <w:t>30231</w:t>
    </w:r>
    <w:r>
      <w:rPr>
        <w:rFonts w:ascii="Arial" w:hAnsi="Arial"/>
        <w:b/>
        <w:sz w:val="36"/>
      </w:rPr>
      <w:fldChar w:fldCharType="end"/>
    </w:r>
  </w:p>
  <w:p w14:paraId="3976A8B1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183264B2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3D64C1E6" w14:textId="77777777">
      <w:tc>
        <w:tcPr>
          <w:tcW w:w="6379" w:type="dxa"/>
        </w:tcPr>
        <w:p w14:paraId="3298C8A3" w14:textId="6315E128" w:rsidR="00E421C6" w:rsidRDefault="00075115">
          <w:r>
            <w:t>Hotel Manager</w:t>
          </w:r>
        </w:p>
      </w:tc>
      <w:tc>
        <w:tcPr>
          <w:tcW w:w="3179" w:type="dxa"/>
        </w:tcPr>
        <w:p w14:paraId="2A55ECA8" w14:textId="77106E2D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421C6" w14:paraId="28502F52" w14:textId="77777777">
      <w:tc>
        <w:tcPr>
          <w:tcW w:w="6379" w:type="dxa"/>
        </w:tcPr>
        <w:p w14:paraId="5D6F585D" w14:textId="77777777" w:rsidR="00E421C6" w:rsidRDefault="00920A8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14:paraId="139DD063" w14:textId="4DFBCB9E" w:rsidR="00E421C6" w:rsidRDefault="00AD64E8">
          <w:r>
            <w:t xml:space="preserve">  Date:  </w:t>
          </w:r>
          <w:r w:rsidR="00075115">
            <w:t>10</w:t>
          </w:r>
          <w:r>
            <w:t>/</w:t>
          </w:r>
          <w:r w:rsidR="00075115">
            <w:t>03</w:t>
          </w:r>
          <w:r>
            <w:t>/</w:t>
          </w:r>
          <w:r w:rsidR="00075115">
            <w:t>2022</w:t>
          </w:r>
        </w:p>
      </w:tc>
    </w:tr>
    <w:tr w:rsidR="00E421C6" w14:paraId="1820BBAC" w14:textId="77777777">
      <w:tc>
        <w:tcPr>
          <w:tcW w:w="9558" w:type="dxa"/>
          <w:gridSpan w:val="2"/>
        </w:tcPr>
        <w:p w14:paraId="27342FF6" w14:textId="73E1DF0D" w:rsidR="00E421C6" w:rsidRDefault="00075115">
          <w:r>
            <w:t>Project_SupplementarySpecification_StefPaula</w:t>
          </w:r>
        </w:p>
      </w:tc>
    </w:tr>
  </w:tbl>
  <w:p w14:paraId="3ACC7E04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69453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E8"/>
    <w:rsid w:val="00075115"/>
    <w:rsid w:val="00161A84"/>
    <w:rsid w:val="001C12A4"/>
    <w:rsid w:val="00400EB4"/>
    <w:rsid w:val="0040432F"/>
    <w:rsid w:val="004E4E6A"/>
    <w:rsid w:val="00697B53"/>
    <w:rsid w:val="00751A63"/>
    <w:rsid w:val="007643C1"/>
    <w:rsid w:val="007A32FC"/>
    <w:rsid w:val="008421A9"/>
    <w:rsid w:val="00920A8B"/>
    <w:rsid w:val="00921E0D"/>
    <w:rsid w:val="00A17AA1"/>
    <w:rsid w:val="00AD64E8"/>
    <w:rsid w:val="00B4639C"/>
    <w:rsid w:val="00B662EF"/>
    <w:rsid w:val="00BA055D"/>
    <w:rsid w:val="00E421C6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01B6AD"/>
  <w15:docId w15:val="{95271812-686C-4C36-8A08-1C8E7F57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basedOn w:val="DefaultParagraphFont"/>
    <w:semiHidden/>
    <w:rsid w:val="00E421C6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53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075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22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Paula Stef</cp:lastModifiedBy>
  <cp:revision>6</cp:revision>
  <cp:lastPrinted>1899-12-31T22:00:00Z</cp:lastPrinted>
  <dcterms:created xsi:type="dcterms:W3CDTF">2022-03-09T12:26:00Z</dcterms:created>
  <dcterms:modified xsi:type="dcterms:W3CDTF">2022-05-18T14:20:00Z</dcterms:modified>
</cp:coreProperties>
</file>